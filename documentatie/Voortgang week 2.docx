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BA" w:rsidRDefault="00CA56BA">
      <w:pPr>
        <w:sectPr w:rsidR="00CA56BA">
          <w:headerReference w:type="default" r:id="rId10"/>
          <w:type w:val="continuous"/>
          <w:pgSz w:w="11906" w:h="16838" w:code="9"/>
          <w:pgMar w:top="2376" w:right="991" w:bottom="1418" w:left="1418" w:header="708" w:footer="587" w:gutter="0"/>
          <w:cols w:space="708"/>
        </w:sectPr>
      </w:pPr>
    </w:p>
    <w:tbl>
      <w:tblPr>
        <w:tblpPr w:leftFromText="141" w:rightFromText="141" w:vertAnchor="page" w:horzAnchor="margin" w:tblpY="24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55"/>
        <w:gridCol w:w="6110"/>
      </w:tblGrid>
      <w:tr w:rsidR="002E56F4" w:rsidRPr="00D40FCE" w:rsidTr="00516C01">
        <w:tc>
          <w:tcPr>
            <w:tcW w:w="9165" w:type="dxa"/>
            <w:gridSpan w:val="2"/>
            <w:shd w:val="clear" w:color="auto" w:fill="FFFF00"/>
          </w:tcPr>
          <w:p w:rsidR="002E56F4" w:rsidRPr="00D40FCE" w:rsidRDefault="00516C01" w:rsidP="00516C01">
            <w:pPr>
              <w:jc w:val="center"/>
              <w:rPr>
                <w:rFonts w:ascii="Calibri" w:hAnsi="Calibri"/>
                <w:b/>
                <w:color w:val="FFFFFF"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Algemeen</w:t>
            </w:r>
          </w:p>
        </w:tc>
      </w:tr>
      <w:tr w:rsidR="002E56F4" w:rsidRPr="00D40FCE" w:rsidTr="00516C01">
        <w:tc>
          <w:tcPr>
            <w:tcW w:w="3055" w:type="dxa"/>
            <w:shd w:val="clear" w:color="auto" w:fill="auto"/>
          </w:tcPr>
          <w:p w:rsidR="002E56F4" w:rsidRPr="00D40FCE" w:rsidRDefault="002E56F4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 xml:space="preserve">Datum </w:t>
            </w:r>
          </w:p>
        </w:tc>
        <w:tc>
          <w:tcPr>
            <w:tcW w:w="6110" w:type="dxa"/>
            <w:shd w:val="clear" w:color="auto" w:fill="auto"/>
          </w:tcPr>
          <w:p w:rsidR="002E56F4" w:rsidRPr="00D40FCE" w:rsidRDefault="00B506D5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17</w:t>
            </w:r>
            <w:r w:rsidR="00A63A9F">
              <w:rPr>
                <w:rFonts w:ascii="Calibri" w:hAnsi="Calibri" w:cs="Arial"/>
                <w:sz w:val="22"/>
              </w:rPr>
              <w:t>/4/2014</w:t>
            </w:r>
          </w:p>
          <w:p w:rsidR="00755489" w:rsidRPr="00D40FCE" w:rsidRDefault="00755489" w:rsidP="00516C01">
            <w:pPr>
              <w:pStyle w:val="Tekstopmerking"/>
              <w:rPr>
                <w:rFonts w:ascii="Calibri" w:hAnsi="Calibri" w:cs="Arial"/>
                <w:sz w:val="22"/>
              </w:rPr>
            </w:pPr>
          </w:p>
        </w:tc>
      </w:tr>
      <w:tr w:rsidR="00773568" w:rsidRPr="00D40FCE" w:rsidTr="00516C01">
        <w:tc>
          <w:tcPr>
            <w:tcW w:w="3055" w:type="dxa"/>
            <w:shd w:val="clear" w:color="auto" w:fill="auto"/>
          </w:tcPr>
          <w:p w:rsidR="00773568" w:rsidRPr="00D40FCE" w:rsidRDefault="00773568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Bedrijf + naam bedrijfsmentor</w:t>
            </w:r>
          </w:p>
        </w:tc>
        <w:tc>
          <w:tcPr>
            <w:tcW w:w="6110" w:type="dxa"/>
            <w:shd w:val="clear" w:color="auto" w:fill="auto"/>
          </w:tcPr>
          <w:p w:rsidR="00773568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Proven Web </w:t>
            </w:r>
            <w:proofErr w:type="spellStart"/>
            <w:r>
              <w:rPr>
                <w:rFonts w:ascii="Calibri" w:hAnsi="Calibri" w:cs="Arial"/>
                <w:sz w:val="22"/>
              </w:rPr>
              <w:t>Concepts</w:t>
            </w:r>
            <w:proofErr w:type="spellEnd"/>
            <w:r>
              <w:rPr>
                <w:rFonts w:ascii="Calibri" w:hAnsi="Calibri" w:cs="Arial"/>
                <w:sz w:val="22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2"/>
              </w:rPr>
              <w:t>Arnout</w:t>
            </w:r>
            <w:proofErr w:type="spellEnd"/>
            <w:r>
              <w:rPr>
                <w:rFonts w:ascii="Calibri" w:hAnsi="Calibri" w:cs="Arial"/>
                <w:sz w:val="22"/>
              </w:rPr>
              <w:t xml:space="preserve"> Joosse</w:t>
            </w:r>
          </w:p>
          <w:p w:rsidR="007270F8" w:rsidRPr="00D40FCE" w:rsidRDefault="007270F8" w:rsidP="00516C01">
            <w:pPr>
              <w:pStyle w:val="Tekstopmerking"/>
              <w:rPr>
                <w:rFonts w:ascii="Calibri" w:hAnsi="Calibri" w:cs="Arial"/>
                <w:sz w:val="22"/>
              </w:rPr>
            </w:pPr>
          </w:p>
        </w:tc>
      </w:tr>
      <w:tr w:rsidR="002E56F4" w:rsidRPr="00D40FCE" w:rsidTr="00516C01">
        <w:tc>
          <w:tcPr>
            <w:tcW w:w="3055" w:type="dxa"/>
            <w:shd w:val="clear" w:color="auto" w:fill="auto"/>
          </w:tcPr>
          <w:p w:rsidR="002E56F4" w:rsidRPr="00D40FCE" w:rsidRDefault="002E56F4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Student</w:t>
            </w:r>
            <w:r w:rsidR="00516C01" w:rsidRPr="00D40FCE">
              <w:rPr>
                <w:rFonts w:ascii="Calibri" w:hAnsi="Calibri" w:cs="Arial"/>
                <w:b/>
                <w:sz w:val="22"/>
              </w:rPr>
              <w:t>en</w:t>
            </w:r>
          </w:p>
        </w:tc>
        <w:tc>
          <w:tcPr>
            <w:tcW w:w="6110" w:type="dxa"/>
            <w:shd w:val="clear" w:color="auto" w:fill="auto"/>
          </w:tcPr>
          <w:p w:rsidR="002E56F4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Bas van Koesveld</w:t>
            </w:r>
          </w:p>
          <w:p w:rsidR="002E56F4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Jorn Harkema</w:t>
            </w:r>
          </w:p>
          <w:p w:rsidR="002E56F4" w:rsidRPr="00D40FCE" w:rsidRDefault="00A63A9F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Ron Jonkers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 w:val="restart"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Gewerkte dagen per student</w:t>
            </w: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 w:val="restart"/>
            <w:shd w:val="clear" w:color="auto" w:fill="auto"/>
          </w:tcPr>
          <w:p w:rsidR="00516C01" w:rsidRPr="00D40FCE" w:rsidRDefault="00516C01" w:rsidP="00773568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 xml:space="preserve">Totaal </w:t>
            </w:r>
            <w:r w:rsidR="00773568" w:rsidRPr="00D40FCE">
              <w:rPr>
                <w:rFonts w:ascii="Calibri" w:hAnsi="Calibri" w:cs="Arial"/>
                <w:b/>
                <w:sz w:val="22"/>
              </w:rPr>
              <w:t>gewerkte</w:t>
            </w:r>
            <w:r w:rsidRPr="00D40FCE">
              <w:rPr>
                <w:rFonts w:ascii="Calibri" w:hAnsi="Calibri" w:cs="Arial"/>
                <w:b/>
                <w:sz w:val="22"/>
              </w:rPr>
              <w:t xml:space="preserve"> dagen per student</w:t>
            </w:r>
          </w:p>
        </w:tc>
        <w:tc>
          <w:tcPr>
            <w:tcW w:w="6110" w:type="dxa"/>
            <w:shd w:val="clear" w:color="auto" w:fill="auto"/>
          </w:tcPr>
          <w:p w:rsidR="00516C01" w:rsidRPr="00D40FCE" w:rsidRDefault="00B506D5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8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B506D5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8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B506D5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8</w:t>
            </w:r>
          </w:p>
        </w:tc>
      </w:tr>
      <w:tr w:rsidR="00516C01" w:rsidRPr="00D40FCE" w:rsidTr="00516C01">
        <w:trPr>
          <w:trHeight w:val="268"/>
        </w:trPr>
        <w:tc>
          <w:tcPr>
            <w:tcW w:w="9165" w:type="dxa"/>
            <w:gridSpan w:val="2"/>
            <w:shd w:val="clear" w:color="auto" w:fill="FFFF00"/>
          </w:tcPr>
          <w:p w:rsidR="00516C01" w:rsidRPr="00D40FCE" w:rsidRDefault="00516C01" w:rsidP="00516C01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Voortgang</w:t>
            </w:r>
          </w:p>
        </w:tc>
      </w:tr>
      <w:tr w:rsidR="00516C01" w:rsidRPr="00D40FCE" w:rsidTr="00516C01">
        <w:trPr>
          <w:trHeight w:val="3720"/>
        </w:trPr>
        <w:tc>
          <w:tcPr>
            <w:tcW w:w="9165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516C01" w:rsidRDefault="00B506D5" w:rsidP="00516C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Deze week zijn wij begonnen met de technische implementatie van de website.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slicing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is binnen en deze is sinds donderdag ook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responsive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dus wij zijn er mee bezig geweest. Het CMS werkt maar moet nog een home pagina krijgen. De nieuws artikelen op de home pagina zijn dynamisch.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afteller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werkt ook. Nu zijn wij bezig met het tonen van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partials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B506D5" w:rsidRDefault="00B506D5" w:rsidP="00516C01">
            <w:pPr>
              <w:rPr>
                <w:rFonts w:ascii="Calibri" w:hAnsi="Calibri"/>
                <w:sz w:val="22"/>
                <w:szCs w:val="22"/>
              </w:rPr>
            </w:pPr>
          </w:p>
          <w:p w:rsidR="00B506D5" w:rsidRPr="00F35AD0" w:rsidRDefault="00B506D5" w:rsidP="00516C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het kort: we zijn goed van start gegaan met het programmeren en dit loopt le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kker.</w:t>
            </w:r>
          </w:p>
        </w:tc>
      </w:tr>
    </w:tbl>
    <w:p w:rsidR="002E56F4" w:rsidRDefault="002E56F4" w:rsidP="00516C01"/>
    <w:sectPr w:rsidR="002E56F4">
      <w:headerReference w:type="default" r:id="rId11"/>
      <w:footerReference w:type="default" r:id="rId12"/>
      <w:type w:val="continuous"/>
      <w:pgSz w:w="11906" w:h="16838" w:code="9"/>
      <w:pgMar w:top="1701" w:right="992" w:bottom="1418" w:left="1418" w:header="708" w:footer="59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4CF" w:rsidRDefault="002964CF">
      <w:r>
        <w:separator/>
      </w:r>
    </w:p>
  </w:endnote>
  <w:endnote w:type="continuationSeparator" w:id="0">
    <w:p w:rsidR="002964CF" w:rsidRDefault="0029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nsit-Normal">
    <w:charset w:val="00"/>
    <w:family w:val="auto"/>
    <w:pitch w:val="variable"/>
    <w:sig w:usb0="80000027" w:usb1="00000000" w:usb2="00000000" w:usb3="00000000" w:csb0="00000001" w:csb1="00000000"/>
  </w:font>
  <w:font w:name="Transit-Bold">
    <w:altName w:val="Britannic Bol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Default="00CA56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4CF" w:rsidRDefault="002964CF">
      <w:r>
        <w:separator/>
      </w:r>
    </w:p>
  </w:footnote>
  <w:footnote w:type="continuationSeparator" w:id="0">
    <w:p w:rsidR="002964CF" w:rsidRDefault="00296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Default="002964CF">
    <w:pPr>
      <w:pStyle w:val="Koptitel"/>
      <w:rPr>
        <w:lang w:val="en-US"/>
      </w:rPr>
    </w:pPr>
    <w:r>
      <w:rPr>
        <w:rFonts w:ascii="Calibri" w:hAnsi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left:0;text-align:left;margin-left:-6.25pt;margin-top:-70.8pt;width:148.2pt;height:35.65pt;z-index:1;mso-wrap-edited:f;mso-position-vertical-relative:margin" wrapcoords="-36 0 -36 21451 21600 21451 21600 0 -36 0" o:allowincell="f">
          <v:imagedata r:id="rId1" o:title=""/>
          <w10:wrap type="square" side="right" anchory="margin"/>
        </v:shape>
      </w:pict>
    </w:r>
  </w:p>
  <w:p w:rsidR="00CA56BA" w:rsidRPr="00D40FCE" w:rsidRDefault="002E56F4">
    <w:pPr>
      <w:pStyle w:val="Koptitel"/>
      <w:rPr>
        <w:rFonts w:ascii="Calibri" w:hAnsi="Calibri"/>
        <w:lang w:val="en-US"/>
      </w:rPr>
    </w:pPr>
    <w:r w:rsidRPr="00D40FCE">
      <w:rPr>
        <w:rFonts w:ascii="Calibri" w:hAnsi="Calibri"/>
      </w:rPr>
      <w:t>Voortgangsrapport</w:t>
    </w:r>
  </w:p>
  <w:p w:rsidR="00CA56BA" w:rsidRDefault="00CA56B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Pr="002E56F4" w:rsidRDefault="00CA56BA">
    <w:pPr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6BA"/>
    <w:rsid w:val="00284E46"/>
    <w:rsid w:val="002964CF"/>
    <w:rsid w:val="002E56F4"/>
    <w:rsid w:val="002F0301"/>
    <w:rsid w:val="00516C01"/>
    <w:rsid w:val="005334E5"/>
    <w:rsid w:val="005376EB"/>
    <w:rsid w:val="00563FB3"/>
    <w:rsid w:val="005837AF"/>
    <w:rsid w:val="007270F8"/>
    <w:rsid w:val="00755489"/>
    <w:rsid w:val="00773568"/>
    <w:rsid w:val="00887A75"/>
    <w:rsid w:val="00A212A4"/>
    <w:rsid w:val="00A2639A"/>
    <w:rsid w:val="00A63A9F"/>
    <w:rsid w:val="00B506D5"/>
    <w:rsid w:val="00C4750A"/>
    <w:rsid w:val="00CA56BA"/>
    <w:rsid w:val="00D40FCE"/>
    <w:rsid w:val="00E46DD5"/>
    <w:rsid w:val="00F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E56F4"/>
    <w:rPr>
      <w:lang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i/>
      <w:sz w:val="5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paragraph" w:styleId="Tekstopmerking">
    <w:name w:val="annotation text"/>
    <w:basedOn w:val="Standaard"/>
    <w:link w:val="TekstopmerkingChar"/>
    <w:semiHidden/>
    <w:rsid w:val="002E56F4"/>
    <w:rPr>
      <w:sz w:val="24"/>
    </w:rPr>
  </w:style>
  <w:style w:type="paragraph" w:customStyle="1" w:styleId="StandaardTransit">
    <w:name w:val="StandaardTransit"/>
    <w:basedOn w:val="Standaard"/>
    <w:rPr>
      <w:rFonts w:ascii="Transit-Normal" w:hAnsi="Transit-Normal"/>
      <w:kern w:val="24"/>
    </w:rPr>
  </w:style>
  <w:style w:type="paragraph" w:customStyle="1" w:styleId="Koptitel">
    <w:name w:val="Koptitel"/>
    <w:basedOn w:val="Standaard"/>
    <w:next w:val="Standaard"/>
    <w:pPr>
      <w:jc w:val="right"/>
    </w:pPr>
    <w:rPr>
      <w:rFonts w:ascii="Transit-Bold" w:hAnsi="Transit-Bold"/>
      <w:b/>
      <w:color w:val="808080"/>
      <w:sz w:val="52"/>
    </w:rPr>
  </w:style>
  <w:style w:type="character" w:customStyle="1" w:styleId="TekstopmerkingChar">
    <w:name w:val="Tekst opmerking Char"/>
    <w:link w:val="Tekstopmerking"/>
    <w:semiHidden/>
    <w:rsid w:val="002E56F4"/>
    <w:rPr>
      <w:sz w:val="24"/>
    </w:rPr>
  </w:style>
  <w:style w:type="table" w:styleId="Tabelraster1">
    <w:name w:val="Table Grid 1"/>
    <w:basedOn w:val="Standaardtabel"/>
    <w:rsid w:val="002E56F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sjablonen\sjablonen\Memo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pleiding xmlns="f98db9a9-790a-474c-85df-19949d22d754">
      <Value>Business IT &amp; Management</Value>
      <Value>Informatica</Value>
      <Value>Infrastructure Design and Security</Value>
      <Value>Technische Informatica</Value>
    </Opleiding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F67DBAFDCE44587FCF166521056C8" ma:contentTypeVersion="1" ma:contentTypeDescription="Create a new document." ma:contentTypeScope="" ma:versionID="b71dd438fbabd71e59c70416cf8af634">
  <xsd:schema xmlns:xsd="http://www.w3.org/2001/XMLSchema" xmlns:xs="http://www.w3.org/2001/XMLSchema" xmlns:p="http://schemas.microsoft.com/office/2006/metadata/properties" xmlns:ns2="f98db9a9-790a-474c-85df-19949d22d754" targetNamespace="http://schemas.microsoft.com/office/2006/metadata/properties" ma:root="true" ma:fieldsID="8d50f08ef5da057788993440c7555552" ns2:_="">
    <xsd:import namespace="f98db9a9-790a-474c-85df-19949d22d754"/>
    <xsd:element name="properties">
      <xsd:complexType>
        <xsd:sequence>
          <xsd:element name="documentManagement">
            <xsd:complexType>
              <xsd:all>
                <xsd:element ref="ns2:Oplei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db9a9-790a-474c-85df-19949d22d754" elementFormDefault="qualified">
    <xsd:import namespace="http://schemas.microsoft.com/office/2006/documentManagement/types"/>
    <xsd:import namespace="http://schemas.microsoft.com/office/infopath/2007/PartnerControls"/>
    <xsd:element name="Opleiding" ma:index="8" nillable="true" ma:displayName="Opleiding" ma:internalName="Opleiding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IT &amp; Management"/>
                    <xsd:enumeration value="Bouwkunde"/>
                    <xsd:enumeration value="Civiele Techniek"/>
                    <xsd:enumeration value="Elektrotechniek"/>
                    <xsd:enumeration value="Industrieel Product Ontwerpen"/>
                    <xsd:enumeration value="Informatica"/>
                    <xsd:enumeration value="Infrastructure Design and Security"/>
                    <xsd:enumeration value="Logistiek en Technische Vervoerskunde"/>
                    <xsd:enumeration value="Mobiliteit"/>
                    <xsd:enumeration value="Technische Bedrijfskunde"/>
                    <xsd:enumeration value="Technische Informatica"/>
                    <xsd:enumeration value="Werktuigbouwkund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AE6C7-8072-4966-9490-B185C7E435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5272E-7280-409F-AF5D-75ADD65F3FAA}">
  <ds:schemaRefs>
    <ds:schemaRef ds:uri="http://schemas.microsoft.com/office/2006/metadata/properties"/>
    <ds:schemaRef ds:uri="http://schemas.microsoft.com/office/infopath/2007/PartnerControls"/>
    <ds:schemaRef ds:uri="f98db9a9-790a-474c-85df-19949d22d754"/>
  </ds:schemaRefs>
</ds:datastoreItem>
</file>

<file path=customXml/itemProps3.xml><?xml version="1.0" encoding="utf-8"?>
<ds:datastoreItem xmlns:ds="http://schemas.openxmlformats.org/officeDocument/2006/customXml" ds:itemID="{39AF95EB-4860-4C8A-B992-5E70AAA7C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db9a9-790a-474c-85df-19949d22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28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Datum:</vt:lpstr>
      <vt:lpstr>Datum: </vt:lpstr>
    </vt:vector>
  </TitlesOfParts>
  <Company>ESC B.V.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WINDESHEIM</dc:creator>
  <cp:lastModifiedBy>Bas</cp:lastModifiedBy>
  <cp:revision>11</cp:revision>
  <cp:lastPrinted>2002-08-15T08:44:00Z</cp:lastPrinted>
  <dcterms:created xsi:type="dcterms:W3CDTF">2013-09-06T10:06:00Z</dcterms:created>
  <dcterms:modified xsi:type="dcterms:W3CDTF">2014-04-17T11:47:00Z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0x010100325F67DBAFDCE44587FCF166521056C8</vt:lpwstr>
  </property>
</Properties>
</file>